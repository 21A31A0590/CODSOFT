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19C30F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34F0D1" w14:textId="3A9724F0" w:rsidR="001B2ABD" w:rsidRDefault="008520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70E4CD" wp14:editId="12A28A80">
                  <wp:extent cx="1955800" cy="2465282"/>
                  <wp:effectExtent l="76200" t="0" r="63500" b="30480"/>
                  <wp:docPr id="202607611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507659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9F7D70" w14:textId="0D820034" w:rsidR="001B2ABD" w:rsidRDefault="0085200E" w:rsidP="008B64C4">
            <w:pPr>
              <w:pStyle w:val="Heading3"/>
            </w:pPr>
            <w:r w:rsidRPr="008C0FDE">
              <w:rPr>
                <w:sz w:val="56"/>
                <w:szCs w:val="56"/>
              </w:rPr>
              <w:t>N</w:t>
            </w:r>
            <w:r w:rsidR="008C0FDE" w:rsidRPr="008C0FDE">
              <w:rPr>
                <w:sz w:val="56"/>
                <w:szCs w:val="56"/>
              </w:rPr>
              <w:t>avya nalini</w:t>
            </w:r>
            <w:r w:rsidR="008C0FDE">
              <w:t xml:space="preserve">                                   </w:t>
            </w:r>
            <w:r w:rsidR="008C0FDE" w:rsidRPr="008C0FDE">
              <w:rPr>
                <w:sz w:val="52"/>
                <w:szCs w:val="52"/>
              </w:rPr>
              <w:t>penugul</w:t>
            </w:r>
            <w:r w:rsidR="002E7687">
              <w:rPr>
                <w:sz w:val="52"/>
                <w:szCs w:val="52"/>
              </w:rPr>
              <w:t>a</w:t>
            </w:r>
          </w:p>
        </w:tc>
      </w:tr>
      <w:tr w:rsidR="001B2ABD" w14:paraId="7A3DF144" w14:textId="77777777" w:rsidTr="001B2ABD">
        <w:tc>
          <w:tcPr>
            <w:tcW w:w="3600" w:type="dxa"/>
          </w:tcPr>
          <w:sdt>
            <w:sdtPr>
              <w:id w:val="-1954003311"/>
              <w:placeholder>
                <w:docPart w:val="3E57CA12DB15432396E048B992737F74"/>
              </w:placeholder>
              <w:temporary/>
              <w:showingPlcHdr/>
              <w15:appearance w15:val="hidden"/>
            </w:sdtPr>
            <w:sdtEndPr/>
            <w:sdtContent>
              <w:p w14:paraId="0B7E6891" w14:textId="77777777" w:rsidR="00036450" w:rsidRPr="00CB0055" w:rsidRDefault="00CB0055" w:rsidP="00CB0055">
                <w:pPr>
                  <w:pStyle w:val="Heading3"/>
                </w:pPr>
                <w:r w:rsidRPr="002E7687">
                  <w:rPr>
                    <w:sz w:val="36"/>
                    <w:szCs w:val="36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3AC935C4DD644FD6A170C9D6DA417B29"/>
              </w:placeholder>
              <w:temporary/>
              <w:showingPlcHdr/>
              <w15:appearance w15:val="hidden"/>
            </w:sdtPr>
            <w:sdtEndPr/>
            <w:sdtContent>
              <w:p w14:paraId="0B7E4657" w14:textId="77777777" w:rsidR="004D3011" w:rsidRPr="002E7687" w:rsidRDefault="004D3011" w:rsidP="004D3011">
                <w:pPr>
                  <w:rPr>
                    <w:sz w:val="22"/>
                  </w:rPr>
                </w:pPr>
                <w:r w:rsidRPr="002E7687">
                  <w:rPr>
                    <w:sz w:val="22"/>
                  </w:rPr>
                  <w:t>PHONE:</w:t>
                </w:r>
              </w:p>
            </w:sdtContent>
          </w:sdt>
          <w:p w14:paraId="065D2BE9" w14:textId="358B6A38" w:rsidR="004D3011" w:rsidRPr="002E7687" w:rsidRDefault="008C0FDE" w:rsidP="004D3011">
            <w:pPr>
              <w:rPr>
                <w:sz w:val="22"/>
              </w:rPr>
            </w:pPr>
            <w:r w:rsidRPr="002E7687">
              <w:rPr>
                <w:sz w:val="22"/>
              </w:rPr>
              <w:t>8074815829</w:t>
            </w:r>
          </w:p>
          <w:p w14:paraId="7CC32EE6" w14:textId="77777777" w:rsidR="004D3011" w:rsidRPr="002E7687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50308BA775D24590A55AF1EC8E62D7B0"/>
              </w:placeholder>
              <w:temporary/>
              <w:showingPlcHdr/>
              <w15:appearance w15:val="hidden"/>
            </w:sdtPr>
            <w:sdtEndPr/>
            <w:sdtContent>
              <w:p w14:paraId="66EB236A" w14:textId="77777777" w:rsidR="004D3011" w:rsidRPr="002E7687" w:rsidRDefault="004D3011" w:rsidP="004D3011">
                <w:pPr>
                  <w:rPr>
                    <w:sz w:val="22"/>
                  </w:rPr>
                </w:pPr>
                <w:r w:rsidRPr="002E7687">
                  <w:rPr>
                    <w:sz w:val="22"/>
                  </w:rPr>
                  <w:t>EMAIL:</w:t>
                </w:r>
              </w:p>
            </w:sdtContent>
          </w:sdt>
          <w:p w14:paraId="1BB1442E" w14:textId="1AD1B895" w:rsidR="002E7687" w:rsidRPr="00FA5934" w:rsidRDefault="008C0FDE" w:rsidP="002E7687">
            <w:pPr>
              <w:rPr>
                <w:color w:val="FF0000"/>
                <w:sz w:val="22"/>
                <w:u w:val="single"/>
              </w:rPr>
            </w:pPr>
            <w:r w:rsidRPr="002E7687">
              <w:rPr>
                <w:color w:val="FF0000"/>
                <w:sz w:val="22"/>
              </w:rPr>
              <w:t>navyanalinipenugula@gmail.com</w:t>
            </w:r>
          </w:p>
          <w:p w14:paraId="0D4F0B42" w14:textId="77777777" w:rsidR="007C3C2C" w:rsidRDefault="007C3C2C" w:rsidP="007C3C2C">
            <w:pPr>
              <w:pStyle w:val="Heading3"/>
              <w:rPr>
                <w:sz w:val="36"/>
                <w:szCs w:val="36"/>
              </w:rPr>
            </w:pPr>
            <w:r w:rsidRPr="007C3C2C">
              <w:rPr>
                <w:sz w:val="36"/>
                <w:szCs w:val="36"/>
              </w:rPr>
              <w:t>programming skills</w:t>
            </w:r>
          </w:p>
          <w:p w14:paraId="405A8AAF" w14:textId="77777777" w:rsidR="007C3C2C" w:rsidRPr="007C3C2C" w:rsidRDefault="007C3C2C" w:rsidP="007C3C2C">
            <w:pPr>
              <w:rPr>
                <w:sz w:val="22"/>
              </w:rPr>
            </w:pPr>
            <w:r w:rsidRPr="007C3C2C">
              <w:rPr>
                <w:sz w:val="22"/>
              </w:rPr>
              <w:t>C language</w:t>
            </w:r>
          </w:p>
          <w:p w14:paraId="3D9D6BB4" w14:textId="77777777" w:rsidR="007C3C2C" w:rsidRPr="007C3C2C" w:rsidRDefault="007C3C2C" w:rsidP="007C3C2C">
            <w:pPr>
              <w:rPr>
                <w:sz w:val="22"/>
              </w:rPr>
            </w:pPr>
            <w:r w:rsidRPr="007C3C2C">
              <w:rPr>
                <w:sz w:val="22"/>
              </w:rPr>
              <w:t xml:space="preserve">Python </w:t>
            </w:r>
          </w:p>
          <w:p w14:paraId="58D7F0FA" w14:textId="77777777" w:rsidR="007C3C2C" w:rsidRDefault="007C3C2C" w:rsidP="007C3C2C">
            <w:pPr>
              <w:rPr>
                <w:sz w:val="22"/>
              </w:rPr>
            </w:pPr>
            <w:r w:rsidRPr="007C3C2C">
              <w:rPr>
                <w:sz w:val="22"/>
              </w:rPr>
              <w:t>Java</w:t>
            </w:r>
          </w:p>
          <w:p w14:paraId="57C1BCC3" w14:textId="77777777" w:rsidR="007C3C2C" w:rsidRDefault="007C3C2C" w:rsidP="007C3C2C">
            <w:pPr>
              <w:pStyle w:val="Heading3"/>
              <w:rPr>
                <w:sz w:val="36"/>
                <w:szCs w:val="36"/>
              </w:rPr>
            </w:pPr>
            <w:r w:rsidRPr="007C3C2C">
              <w:rPr>
                <w:sz w:val="36"/>
                <w:szCs w:val="36"/>
              </w:rPr>
              <w:t>technical skills</w:t>
            </w:r>
          </w:p>
          <w:p w14:paraId="1C827BE7" w14:textId="4EE1B81D" w:rsidR="007C3C2C" w:rsidRPr="009D1CCE" w:rsidRDefault="007C3C2C" w:rsidP="007C3C2C">
            <w:pPr>
              <w:rPr>
                <w:sz w:val="22"/>
              </w:rPr>
            </w:pPr>
            <w:r w:rsidRPr="009D1CCE">
              <w:rPr>
                <w:sz w:val="22"/>
              </w:rPr>
              <w:t>D</w:t>
            </w:r>
            <w:r w:rsidR="009D1CCE" w:rsidRPr="009D1CCE">
              <w:rPr>
                <w:sz w:val="22"/>
              </w:rPr>
              <w:t>ata base management system</w:t>
            </w:r>
          </w:p>
          <w:p w14:paraId="6A8B3B98" w14:textId="4051CD2C" w:rsidR="007C3C2C" w:rsidRPr="009D1CCE" w:rsidRDefault="007C3C2C" w:rsidP="007C3C2C">
            <w:pPr>
              <w:rPr>
                <w:sz w:val="22"/>
              </w:rPr>
            </w:pPr>
            <w:r w:rsidRPr="009D1CCE">
              <w:rPr>
                <w:sz w:val="22"/>
              </w:rPr>
              <w:t>Data S</w:t>
            </w:r>
            <w:r w:rsidR="004363A4">
              <w:rPr>
                <w:sz w:val="22"/>
              </w:rPr>
              <w:t>tructure</w:t>
            </w:r>
            <w:r w:rsidRPr="009D1CCE">
              <w:rPr>
                <w:sz w:val="22"/>
              </w:rPr>
              <w:t xml:space="preserve"> algorithms</w:t>
            </w:r>
          </w:p>
          <w:p w14:paraId="59098535" w14:textId="77777777" w:rsidR="007C3C2C" w:rsidRDefault="009D1CCE" w:rsidP="007C3C2C">
            <w:pPr>
              <w:rPr>
                <w:sz w:val="22"/>
              </w:rPr>
            </w:pPr>
            <w:r w:rsidRPr="009D1CCE">
              <w:rPr>
                <w:sz w:val="22"/>
              </w:rPr>
              <w:t>Operating system</w:t>
            </w:r>
          </w:p>
          <w:sdt>
            <w:sdtPr>
              <w:id w:val="-1444214663"/>
              <w:placeholder>
                <w:docPart w:val="BDB0B143733E4D47B4D283C5A56C958B"/>
              </w:placeholder>
              <w:temporary/>
              <w:showingPlcHdr/>
              <w15:appearance w15:val="hidden"/>
            </w:sdtPr>
            <w:sdtEndPr/>
            <w:sdtContent>
              <w:p w14:paraId="5D482755" w14:textId="77777777" w:rsidR="00FA5934" w:rsidRPr="00CB0055" w:rsidRDefault="00FA5934" w:rsidP="00FA5934">
                <w:pPr>
                  <w:pStyle w:val="Heading3"/>
                </w:pPr>
                <w:r w:rsidRPr="002E7687">
                  <w:rPr>
                    <w:sz w:val="36"/>
                    <w:szCs w:val="36"/>
                  </w:rPr>
                  <w:t>Hobbies</w:t>
                </w:r>
              </w:p>
            </w:sdtContent>
          </w:sdt>
          <w:p w14:paraId="3419C2FE" w14:textId="77777777" w:rsidR="00FA5934" w:rsidRPr="002E7687" w:rsidRDefault="00FA5934" w:rsidP="00FA5934">
            <w:pPr>
              <w:rPr>
                <w:sz w:val="24"/>
                <w:szCs w:val="24"/>
              </w:rPr>
            </w:pPr>
            <w:r w:rsidRPr="002E7687">
              <w:rPr>
                <w:sz w:val="24"/>
                <w:szCs w:val="24"/>
              </w:rPr>
              <w:t>Learning new technical skills</w:t>
            </w:r>
          </w:p>
          <w:p w14:paraId="1AF8CDDC" w14:textId="5B5A5F51" w:rsidR="00FA5934" w:rsidRPr="007C3C2C" w:rsidRDefault="00FA5934" w:rsidP="00FA5934">
            <w:r w:rsidRPr="002E7687">
              <w:rPr>
                <w:sz w:val="24"/>
                <w:szCs w:val="24"/>
              </w:rPr>
              <w:t>Listening to music</w:t>
            </w:r>
          </w:p>
        </w:tc>
        <w:tc>
          <w:tcPr>
            <w:tcW w:w="720" w:type="dxa"/>
          </w:tcPr>
          <w:p w14:paraId="55FE34F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C21EF09A13A4082BAE593D5DB337D2C"/>
              </w:placeholder>
              <w:temporary/>
              <w:showingPlcHdr/>
              <w15:appearance w15:val="hidden"/>
            </w:sdtPr>
            <w:sdtEndPr/>
            <w:sdtContent>
              <w:p w14:paraId="14427226" w14:textId="21CDCE2A" w:rsidR="001B2ABD" w:rsidRDefault="00E25A26" w:rsidP="00036450">
                <w:pPr>
                  <w:pStyle w:val="Heading2"/>
                </w:pPr>
                <w:r w:rsidRPr="002E7687">
                  <w:rPr>
                    <w:sz w:val="32"/>
                    <w:szCs w:val="32"/>
                  </w:rPr>
                  <w:t>EDUCATION</w:t>
                </w:r>
              </w:p>
            </w:sdtContent>
          </w:sdt>
          <w:p w14:paraId="3186DE68" w14:textId="21BC856E" w:rsidR="00036450" w:rsidRPr="00D56A0F" w:rsidRDefault="002E7687" w:rsidP="00D56A0F">
            <w:pPr>
              <w:pStyle w:val="Heading4"/>
              <w:rPr>
                <w:sz w:val="22"/>
              </w:rPr>
            </w:pPr>
            <w:r w:rsidRPr="00D56A0F">
              <w:rPr>
                <w:sz w:val="22"/>
              </w:rPr>
              <w:t>s.k.v</w:t>
            </w:r>
            <w:r w:rsidR="00D56A0F" w:rsidRPr="00D56A0F">
              <w:rPr>
                <w:sz w:val="22"/>
              </w:rPr>
              <w:t xml:space="preserve">.t </w:t>
            </w:r>
            <w:proofErr w:type="spellStart"/>
            <w:r w:rsidR="00D56A0F" w:rsidRPr="00D56A0F">
              <w:rPr>
                <w:sz w:val="22"/>
              </w:rPr>
              <w:t>eng</w:t>
            </w:r>
            <w:proofErr w:type="spellEnd"/>
            <w:r w:rsidR="00D56A0F" w:rsidRPr="00D56A0F">
              <w:rPr>
                <w:sz w:val="22"/>
              </w:rPr>
              <w:t xml:space="preserve"> med high school</w:t>
            </w:r>
          </w:p>
          <w:p w14:paraId="3FFA51C2" w14:textId="1988200D" w:rsidR="00036450" w:rsidRPr="007C3C2C" w:rsidRDefault="00D56A0F" w:rsidP="00036450">
            <w:pPr>
              <w:rPr>
                <w:color w:val="0070C0"/>
                <w:sz w:val="20"/>
                <w:szCs w:val="20"/>
              </w:rPr>
            </w:pPr>
            <w:r w:rsidRPr="007C3C2C">
              <w:rPr>
                <w:color w:val="0070C0"/>
                <w:sz w:val="20"/>
                <w:szCs w:val="20"/>
              </w:rPr>
              <w:t>gpa-8.8</w:t>
            </w:r>
          </w:p>
          <w:p w14:paraId="2A8CEBC8" w14:textId="2EC60484" w:rsidR="00036450" w:rsidRPr="00F86672" w:rsidRDefault="00D56A0F" w:rsidP="00D56A0F">
            <w:pPr>
              <w:pStyle w:val="Heading4"/>
              <w:rPr>
                <w:sz w:val="22"/>
              </w:rPr>
            </w:pPr>
            <w:r w:rsidRPr="00F86672">
              <w:rPr>
                <w:sz w:val="22"/>
              </w:rPr>
              <w:t>Narayana junior college</w:t>
            </w:r>
          </w:p>
          <w:p w14:paraId="253C38EF" w14:textId="77777777" w:rsidR="00D56A0F" w:rsidRPr="007C3C2C" w:rsidRDefault="00D56A0F" w:rsidP="00D56A0F">
            <w:pPr>
              <w:rPr>
                <w:color w:val="0070C0"/>
                <w:sz w:val="20"/>
                <w:szCs w:val="20"/>
              </w:rPr>
            </w:pPr>
            <w:r w:rsidRPr="007C3C2C">
              <w:rPr>
                <w:color w:val="0070C0"/>
                <w:sz w:val="20"/>
                <w:szCs w:val="20"/>
              </w:rPr>
              <w:t>Marks-926</w:t>
            </w:r>
          </w:p>
          <w:p w14:paraId="503A3BAD" w14:textId="0D1622A8" w:rsidR="00D56A0F" w:rsidRPr="00F86672" w:rsidRDefault="00D56A0F" w:rsidP="00D56A0F">
            <w:pPr>
              <w:rPr>
                <w:b/>
                <w:bCs/>
                <w:sz w:val="22"/>
              </w:rPr>
            </w:pPr>
            <w:proofErr w:type="spellStart"/>
            <w:r w:rsidRPr="00F86672">
              <w:rPr>
                <w:b/>
                <w:bCs/>
                <w:sz w:val="22"/>
              </w:rPr>
              <w:t>pragati</w:t>
            </w:r>
            <w:proofErr w:type="spellEnd"/>
            <w:r w:rsidRPr="00F86672">
              <w:rPr>
                <w:b/>
                <w:bCs/>
                <w:sz w:val="22"/>
              </w:rPr>
              <w:t xml:space="preserve"> engineering college</w:t>
            </w:r>
          </w:p>
          <w:p w14:paraId="2E87C73E" w14:textId="148C0834" w:rsidR="00D56A0F" w:rsidRPr="00F86672" w:rsidRDefault="00D56A0F" w:rsidP="00D56A0F">
            <w:pPr>
              <w:rPr>
                <w:sz w:val="20"/>
                <w:szCs w:val="20"/>
              </w:rPr>
            </w:pPr>
            <w:r w:rsidRPr="007C3C2C">
              <w:rPr>
                <w:color w:val="0070C0"/>
                <w:sz w:val="20"/>
                <w:szCs w:val="20"/>
              </w:rPr>
              <w:t>cgpa-8.91(2</w:t>
            </w:r>
            <w:r w:rsidRPr="007C3C2C">
              <w:rPr>
                <w:color w:val="0070C0"/>
                <w:sz w:val="20"/>
                <w:szCs w:val="20"/>
                <w:vertAlign w:val="superscript"/>
              </w:rPr>
              <w:t>nd</w:t>
            </w:r>
            <w:r w:rsidRPr="007C3C2C">
              <w:rPr>
                <w:color w:val="0070C0"/>
                <w:sz w:val="20"/>
                <w:szCs w:val="20"/>
              </w:rPr>
              <w:t xml:space="preserve"> year)</w:t>
            </w:r>
          </w:p>
          <w:p w14:paraId="18743B0D" w14:textId="0C5FDCD4" w:rsidR="00036450" w:rsidRDefault="00F86672" w:rsidP="00036450">
            <w:pPr>
              <w:pStyle w:val="Heading2"/>
            </w:pPr>
            <w:r w:rsidRPr="008B64C4">
              <w:rPr>
                <w:sz w:val="24"/>
                <w:szCs w:val="24"/>
              </w:rPr>
              <w:t>profile links</w:t>
            </w:r>
            <w:r>
              <w:t>:</w:t>
            </w:r>
          </w:p>
          <w:p w14:paraId="518CA4BC" w14:textId="0FA0A9FD" w:rsidR="00F86672" w:rsidRDefault="00F86672" w:rsidP="00F8667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Linkedin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="00036450" w:rsidRPr="00F86672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5327851C" w14:textId="4904A076" w:rsidR="00036450" w:rsidRPr="00F86672" w:rsidRDefault="00F86672" w:rsidP="00F86672">
            <w:pPr>
              <w:rPr>
                <w:b/>
                <w:bCs/>
                <w:sz w:val="20"/>
                <w:szCs w:val="20"/>
              </w:rPr>
            </w:pPr>
            <w:r w:rsidRPr="00F86672">
              <w:rPr>
                <w:b/>
                <w:bCs/>
                <w:color w:val="0070C0"/>
                <w:sz w:val="20"/>
                <w:szCs w:val="20"/>
              </w:rPr>
              <w:t>https://www.linkedin.com/in/penugula-navya-nalini-618440250/</w:t>
            </w:r>
          </w:p>
          <w:p w14:paraId="28D1FE30" w14:textId="6CF2F780" w:rsidR="004D3011" w:rsidRPr="00F86672" w:rsidRDefault="00F86672" w:rsidP="00B359E4">
            <w:pPr>
              <w:pStyle w:val="Heading4"/>
              <w:rPr>
                <w:bCs/>
                <w:sz w:val="24"/>
                <w:szCs w:val="24"/>
              </w:rPr>
            </w:pPr>
            <w:proofErr w:type="spellStart"/>
            <w:r w:rsidRPr="00F86672">
              <w:rPr>
                <w:sz w:val="24"/>
                <w:szCs w:val="24"/>
              </w:rPr>
              <w:t>codechef</w:t>
            </w:r>
            <w:proofErr w:type="spellEnd"/>
            <w:r w:rsidR="007C3C2C">
              <w:rPr>
                <w:sz w:val="24"/>
                <w:szCs w:val="24"/>
              </w:rPr>
              <w:t>:</w:t>
            </w:r>
            <w:r w:rsidR="004D3011" w:rsidRPr="00F86672">
              <w:rPr>
                <w:sz w:val="24"/>
                <w:szCs w:val="24"/>
              </w:rPr>
              <w:t xml:space="preserve"> </w:t>
            </w:r>
          </w:p>
          <w:p w14:paraId="7C6B9B48" w14:textId="5A90A9D2" w:rsidR="004D3011" w:rsidRPr="00F86672" w:rsidRDefault="00F86672" w:rsidP="00F86672">
            <w:pPr>
              <w:pStyle w:val="Date"/>
              <w:rPr>
                <w:b/>
                <w:bCs/>
                <w:color w:val="0070C0"/>
                <w:sz w:val="20"/>
                <w:szCs w:val="20"/>
              </w:rPr>
            </w:pPr>
            <w:r w:rsidRPr="00F86672">
              <w:rPr>
                <w:b/>
                <w:bCs/>
                <w:color w:val="0070C0"/>
                <w:sz w:val="20"/>
                <w:szCs w:val="20"/>
              </w:rPr>
              <w:t>https://www.codechef.com/users/navyanalini</w:t>
            </w:r>
          </w:p>
          <w:p w14:paraId="473113AA" w14:textId="144FE0F2" w:rsidR="004D3011" w:rsidRDefault="007C3C2C" w:rsidP="00B359E4">
            <w:pPr>
              <w:pStyle w:val="Heading4"/>
            </w:pPr>
            <w:proofErr w:type="spellStart"/>
            <w:r w:rsidRPr="007C3C2C">
              <w:rPr>
                <w:sz w:val="24"/>
                <w:szCs w:val="24"/>
              </w:rPr>
              <w:t>haker</w:t>
            </w:r>
            <w:proofErr w:type="spellEnd"/>
            <w:r w:rsidRPr="007C3C2C">
              <w:rPr>
                <w:sz w:val="24"/>
                <w:szCs w:val="24"/>
              </w:rPr>
              <w:t xml:space="preserve"> </w:t>
            </w:r>
            <w:proofErr w:type="gramStart"/>
            <w:r w:rsidRPr="007C3C2C">
              <w:rPr>
                <w:sz w:val="24"/>
                <w:szCs w:val="24"/>
              </w:rPr>
              <w:t>rank</w:t>
            </w:r>
            <w:r w:rsidR="004D3011" w:rsidRPr="004D3011">
              <w:t xml:space="preserve"> </w:t>
            </w:r>
            <w:r>
              <w:t>:</w:t>
            </w:r>
            <w:proofErr w:type="gramEnd"/>
          </w:p>
          <w:p w14:paraId="6F642060" w14:textId="3F4CBDC0" w:rsidR="007C3C2C" w:rsidRDefault="007C3C2C" w:rsidP="007C3C2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7C3C2C">
              <w:rPr>
                <w:b/>
                <w:bCs/>
                <w:color w:val="0070C0"/>
                <w:sz w:val="20"/>
                <w:szCs w:val="20"/>
              </w:rPr>
              <w:t>https://www.hackerrank.com/21A31A0590?hr_r=1</w:t>
            </w:r>
          </w:p>
          <w:p w14:paraId="6DC2AB2E" w14:textId="66BED533" w:rsidR="007C3C2C" w:rsidRDefault="007C3C2C" w:rsidP="007C3C2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C3C2C">
              <w:rPr>
                <w:b/>
                <w:bCs/>
                <w:sz w:val="24"/>
                <w:szCs w:val="24"/>
              </w:rPr>
              <w:t>codeforces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7B1F73B9" w14:textId="5667BF81" w:rsidR="007C3C2C" w:rsidRDefault="007C3C2C" w:rsidP="007C3C2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7C3C2C">
              <w:rPr>
                <w:b/>
                <w:bCs/>
                <w:color w:val="0070C0"/>
                <w:sz w:val="20"/>
                <w:szCs w:val="20"/>
              </w:rPr>
              <w:t>https://codeforces.com/profile/21A31A0590</w:t>
            </w:r>
          </w:p>
          <w:p w14:paraId="51FEE499" w14:textId="1FC90D43" w:rsidR="007C3C2C" w:rsidRDefault="007C3C2C" w:rsidP="007C3C2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C3C2C">
              <w:rPr>
                <w:b/>
                <w:bCs/>
                <w:sz w:val="24"/>
                <w:szCs w:val="24"/>
              </w:rPr>
              <w:t>leetcode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68A09C38" w14:textId="30C47023" w:rsidR="007C3C2C" w:rsidRPr="007C3C2C" w:rsidRDefault="007C3C2C" w:rsidP="007C3C2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7C3C2C">
              <w:rPr>
                <w:b/>
                <w:bCs/>
                <w:color w:val="0070C0"/>
                <w:sz w:val="20"/>
                <w:szCs w:val="20"/>
              </w:rPr>
              <w:t>https://leetcode.com/21A31A0590/</w:t>
            </w:r>
          </w:p>
          <w:p w14:paraId="7EE68DF8" w14:textId="2A2F9DAE" w:rsidR="00036450" w:rsidRPr="008B64C4" w:rsidRDefault="009D1CCE" w:rsidP="00036450">
            <w:pPr>
              <w:pStyle w:val="Heading2"/>
              <w:rPr>
                <w:sz w:val="24"/>
                <w:szCs w:val="24"/>
              </w:rPr>
            </w:pPr>
            <w:r w:rsidRPr="008B64C4">
              <w:rPr>
                <w:sz w:val="24"/>
                <w:szCs w:val="24"/>
              </w:rPr>
              <w:t>experience</w:t>
            </w:r>
            <w:r w:rsidR="005D74F9" w:rsidRPr="008B64C4">
              <w:rPr>
                <w:sz w:val="24"/>
                <w:szCs w:val="24"/>
              </w:rPr>
              <w:t>:</w:t>
            </w:r>
          </w:p>
          <w:p w14:paraId="609A7BDD" w14:textId="77777777" w:rsidR="00036450" w:rsidRPr="005D74F9" w:rsidRDefault="009D1CCE" w:rsidP="009D1CCE">
            <w:pPr>
              <w:rPr>
                <w:color w:val="0070C0"/>
                <w:sz w:val="20"/>
                <w:szCs w:val="20"/>
              </w:rPr>
            </w:pPr>
            <w:proofErr w:type="spellStart"/>
            <w:r w:rsidRPr="005D74F9">
              <w:rPr>
                <w:color w:val="0070C0"/>
                <w:sz w:val="20"/>
                <w:szCs w:val="20"/>
              </w:rPr>
              <w:t>Celonis</w:t>
            </w:r>
            <w:proofErr w:type="spellEnd"/>
            <w:r w:rsidRPr="005D74F9">
              <w:rPr>
                <w:color w:val="0070C0"/>
                <w:sz w:val="20"/>
                <w:szCs w:val="20"/>
              </w:rPr>
              <w:t xml:space="preserve"> Process Mining Virtual internship</w:t>
            </w:r>
          </w:p>
          <w:p w14:paraId="02BF5E5D" w14:textId="0F1B3F29" w:rsidR="009D1CCE" w:rsidRDefault="009D1CCE" w:rsidP="009D1CCE">
            <w:pPr>
              <w:rPr>
                <w:color w:val="0070C0"/>
                <w:sz w:val="20"/>
                <w:szCs w:val="20"/>
              </w:rPr>
            </w:pPr>
            <w:r w:rsidRPr="005D74F9">
              <w:rPr>
                <w:color w:val="0070C0"/>
                <w:sz w:val="20"/>
                <w:szCs w:val="20"/>
              </w:rPr>
              <w:t>Juniper Networks Networking Virtual Internship</w:t>
            </w:r>
          </w:p>
          <w:p w14:paraId="18541EB9" w14:textId="5D174A19" w:rsidR="00C03DB7" w:rsidRDefault="00C03DB7" w:rsidP="009D1CCE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Basis Of Python </w:t>
            </w:r>
            <w:proofErr w:type="gramStart"/>
            <w:r>
              <w:rPr>
                <w:color w:val="0070C0"/>
                <w:sz w:val="20"/>
                <w:szCs w:val="20"/>
              </w:rPr>
              <w:t>By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Infosis</w:t>
            </w:r>
            <w:proofErr w:type="spellEnd"/>
          </w:p>
          <w:p w14:paraId="5882AB19" w14:textId="77777777" w:rsidR="005D74F9" w:rsidRPr="008B64C4" w:rsidRDefault="005D74F9" w:rsidP="005D74F9">
            <w:pPr>
              <w:pStyle w:val="Heading2"/>
              <w:rPr>
                <w:sz w:val="24"/>
                <w:szCs w:val="24"/>
              </w:rPr>
            </w:pPr>
            <w:r w:rsidRPr="008B64C4">
              <w:rPr>
                <w:sz w:val="24"/>
                <w:szCs w:val="24"/>
              </w:rPr>
              <w:t>projects:</w:t>
            </w:r>
          </w:p>
          <w:p w14:paraId="2541633A" w14:textId="77777777" w:rsidR="005D74F9" w:rsidRDefault="005D74F9" w:rsidP="005D74F9">
            <w:pPr>
              <w:rPr>
                <w:color w:val="0070C0"/>
                <w:sz w:val="20"/>
                <w:szCs w:val="20"/>
              </w:rPr>
            </w:pPr>
            <w:r w:rsidRPr="005D74F9">
              <w:rPr>
                <w:color w:val="0070C0"/>
                <w:sz w:val="20"/>
                <w:szCs w:val="20"/>
              </w:rPr>
              <w:t>Community service project (on bio gas)</w:t>
            </w:r>
          </w:p>
          <w:p w14:paraId="22600A13" w14:textId="77777777" w:rsidR="005D74F9" w:rsidRPr="008B64C4" w:rsidRDefault="005D74F9" w:rsidP="005D74F9">
            <w:pPr>
              <w:pStyle w:val="Heading2"/>
              <w:rPr>
                <w:sz w:val="24"/>
                <w:szCs w:val="24"/>
              </w:rPr>
            </w:pPr>
            <w:r w:rsidRPr="008B64C4">
              <w:rPr>
                <w:sz w:val="24"/>
                <w:szCs w:val="24"/>
              </w:rPr>
              <w:t>Achievements:</w:t>
            </w:r>
          </w:p>
          <w:p w14:paraId="3167891A" w14:textId="3D25D6A3" w:rsidR="005D74F9" w:rsidRDefault="005D74F9" w:rsidP="005D74F9">
            <w:r w:rsidRPr="008B64C4">
              <w:rPr>
                <w:b/>
                <w:bCs/>
                <w:sz w:val="20"/>
                <w:szCs w:val="20"/>
              </w:rPr>
              <w:t xml:space="preserve">Hacker </w:t>
            </w:r>
            <w:proofErr w:type="gramStart"/>
            <w:r w:rsidRPr="008B64C4">
              <w:rPr>
                <w:b/>
                <w:bCs/>
                <w:sz w:val="20"/>
                <w:szCs w:val="20"/>
              </w:rPr>
              <w:t xml:space="preserve">rank </w:t>
            </w:r>
            <w:r w:rsidR="008B64C4" w:rsidRPr="008B64C4">
              <w:rPr>
                <w:b/>
                <w:bCs/>
                <w:sz w:val="20"/>
                <w:szCs w:val="20"/>
              </w:rPr>
              <w:t>:</w:t>
            </w:r>
            <w:proofErr w:type="gramEnd"/>
            <w:r w:rsidR="008B64C4">
              <w:rPr>
                <w:b/>
                <w:bCs/>
                <w:sz w:val="20"/>
                <w:szCs w:val="20"/>
              </w:rPr>
              <w:t xml:space="preserve"> </w:t>
            </w:r>
            <w:r w:rsidRPr="008B64C4">
              <w:rPr>
                <w:color w:val="0070C0"/>
              </w:rPr>
              <w:t>C</w:t>
            </w:r>
            <w:r w:rsidR="008B64C4">
              <w:rPr>
                <w:color w:val="0070C0"/>
              </w:rPr>
              <w:t>–</w:t>
            </w:r>
            <w:r w:rsidRPr="008B64C4">
              <w:rPr>
                <w:color w:val="0070C0"/>
              </w:rPr>
              <w:t>5</w:t>
            </w:r>
            <w:r w:rsidR="008B64C4">
              <w:rPr>
                <w:color w:val="0070C0"/>
              </w:rPr>
              <w:t xml:space="preserve"> </w:t>
            </w:r>
            <w:r w:rsidRPr="008B64C4">
              <w:rPr>
                <w:color w:val="0070C0"/>
              </w:rPr>
              <w:t>stars</w:t>
            </w:r>
            <w:r w:rsidR="008B64C4">
              <w:rPr>
                <w:color w:val="0070C0"/>
              </w:rPr>
              <w:t xml:space="preserve">, </w:t>
            </w:r>
            <w:r w:rsidRPr="008B64C4">
              <w:rPr>
                <w:color w:val="0070C0"/>
              </w:rPr>
              <w:t>Python</w:t>
            </w:r>
            <w:r w:rsidR="008B64C4">
              <w:rPr>
                <w:color w:val="0070C0"/>
              </w:rPr>
              <w:t>-</w:t>
            </w:r>
            <w:r w:rsidRPr="008B64C4">
              <w:rPr>
                <w:color w:val="0070C0"/>
              </w:rPr>
              <w:t xml:space="preserve"> 4stars</w:t>
            </w:r>
          </w:p>
          <w:p w14:paraId="6DE16072" w14:textId="5E961163" w:rsidR="008B64C4" w:rsidRPr="005D74F9" w:rsidRDefault="008B64C4" w:rsidP="005D74F9">
            <w:proofErr w:type="spellStart"/>
            <w:r w:rsidRPr="008B64C4">
              <w:rPr>
                <w:b/>
                <w:bCs/>
                <w:sz w:val="20"/>
                <w:szCs w:val="20"/>
              </w:rPr>
              <w:t>Codechef</w:t>
            </w:r>
            <w:proofErr w:type="spellEnd"/>
            <w:r>
              <w:t xml:space="preserve">: </w:t>
            </w:r>
            <w:r w:rsidRPr="008B64C4">
              <w:rPr>
                <w:color w:val="0070C0"/>
              </w:rPr>
              <w:t>bronze badge</w:t>
            </w:r>
          </w:p>
        </w:tc>
      </w:tr>
    </w:tbl>
    <w:p w14:paraId="355DC7A6" w14:textId="77777777" w:rsidR="00FA5934" w:rsidRDefault="00FA5934" w:rsidP="000C45FF">
      <w:pPr>
        <w:tabs>
          <w:tab w:val="left" w:pos="990"/>
        </w:tabs>
      </w:pPr>
    </w:p>
    <w:sectPr w:rsidR="00FA5934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B177" w14:textId="77777777" w:rsidR="001F283B" w:rsidRDefault="001F283B" w:rsidP="000C45FF">
      <w:r>
        <w:separator/>
      </w:r>
    </w:p>
  </w:endnote>
  <w:endnote w:type="continuationSeparator" w:id="0">
    <w:p w14:paraId="457CC6A4" w14:textId="77777777" w:rsidR="001F283B" w:rsidRDefault="001F28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1916" w14:textId="77777777" w:rsidR="001F283B" w:rsidRDefault="001F283B" w:rsidP="000C45FF">
      <w:r>
        <w:separator/>
      </w:r>
    </w:p>
  </w:footnote>
  <w:footnote w:type="continuationSeparator" w:id="0">
    <w:p w14:paraId="266D0A23" w14:textId="77777777" w:rsidR="001F283B" w:rsidRDefault="001F28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630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BC35B6" wp14:editId="5F65719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E"/>
    <w:rsid w:val="00036450"/>
    <w:rsid w:val="00094499"/>
    <w:rsid w:val="000C45FF"/>
    <w:rsid w:val="000E3FD1"/>
    <w:rsid w:val="00112054"/>
    <w:rsid w:val="001317D8"/>
    <w:rsid w:val="001525E1"/>
    <w:rsid w:val="00157C96"/>
    <w:rsid w:val="00180329"/>
    <w:rsid w:val="0019001F"/>
    <w:rsid w:val="001A74A5"/>
    <w:rsid w:val="001B2ABD"/>
    <w:rsid w:val="001E0391"/>
    <w:rsid w:val="001E1759"/>
    <w:rsid w:val="001F1ECC"/>
    <w:rsid w:val="001F283B"/>
    <w:rsid w:val="001F314B"/>
    <w:rsid w:val="002400EB"/>
    <w:rsid w:val="00256CF7"/>
    <w:rsid w:val="00281FD5"/>
    <w:rsid w:val="002E7687"/>
    <w:rsid w:val="0030481B"/>
    <w:rsid w:val="003156FC"/>
    <w:rsid w:val="003254B5"/>
    <w:rsid w:val="0037121F"/>
    <w:rsid w:val="003910D8"/>
    <w:rsid w:val="003A6B7D"/>
    <w:rsid w:val="003B06CA"/>
    <w:rsid w:val="003C3515"/>
    <w:rsid w:val="004071FC"/>
    <w:rsid w:val="004363A4"/>
    <w:rsid w:val="00445947"/>
    <w:rsid w:val="004813B3"/>
    <w:rsid w:val="00496591"/>
    <w:rsid w:val="004C63E4"/>
    <w:rsid w:val="004D3011"/>
    <w:rsid w:val="004F3269"/>
    <w:rsid w:val="005262AC"/>
    <w:rsid w:val="005D74F9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C3C2C"/>
    <w:rsid w:val="00802CA0"/>
    <w:rsid w:val="0085200E"/>
    <w:rsid w:val="008B64C4"/>
    <w:rsid w:val="008C0FDE"/>
    <w:rsid w:val="009260CD"/>
    <w:rsid w:val="00940A66"/>
    <w:rsid w:val="00952C25"/>
    <w:rsid w:val="009D1CCE"/>
    <w:rsid w:val="00A2118D"/>
    <w:rsid w:val="00AD0A50"/>
    <w:rsid w:val="00AD76E2"/>
    <w:rsid w:val="00B20152"/>
    <w:rsid w:val="00B359E4"/>
    <w:rsid w:val="00B57D98"/>
    <w:rsid w:val="00B70850"/>
    <w:rsid w:val="00BA5075"/>
    <w:rsid w:val="00C03DB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56A0F"/>
    <w:rsid w:val="00DA1F4D"/>
    <w:rsid w:val="00DD172A"/>
    <w:rsid w:val="00E25A26"/>
    <w:rsid w:val="00E4381A"/>
    <w:rsid w:val="00E55D74"/>
    <w:rsid w:val="00EF1ED0"/>
    <w:rsid w:val="00F20A70"/>
    <w:rsid w:val="00F60274"/>
    <w:rsid w:val="00F77FB9"/>
    <w:rsid w:val="00F86672"/>
    <w:rsid w:val="00FA5934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D61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ya\AppData\Local\Microsoft\Office\16.0\DTS\en-IN%7b64D5E6EA-7498-4FA5-97AF-03D0E3919E26%7d\%7b08686506-F522-499D-B13C-9DEF9078672F%7dtf00546271_win3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98DAF3-35F2-4ED5-9199-2FEEE252DD47}" type="doc">
      <dgm:prSet loTypeId="urn:microsoft.com/office/officeart/2008/layout/CircularPictureCallout" loCatId="picture" qsTypeId="urn:microsoft.com/office/officeart/2005/8/quickstyle/3d3" qsCatId="3D" csTypeId="urn:microsoft.com/office/officeart/2005/8/colors/accent1_4" csCatId="accent1" phldr="1"/>
      <dgm:spPr/>
    </dgm:pt>
    <dgm:pt modelId="{FD9B7ADD-AC7C-4429-834A-E607ED7444B7}">
      <dgm:prSet phldrT="[Text]" phldr="1"/>
      <dgm:spPr/>
      <dgm:t>
        <a:bodyPr/>
        <a:lstStyle/>
        <a:p>
          <a:endParaRPr lang="en-IN"/>
        </a:p>
      </dgm:t>
    </dgm:pt>
    <dgm:pt modelId="{DD9C2C5A-0DA6-4FBD-A727-9E6B49263B8F}" type="parTrans" cxnId="{535F9772-9FC4-45A3-A11D-D1025801C00F}">
      <dgm:prSet/>
      <dgm:spPr/>
      <dgm:t>
        <a:bodyPr/>
        <a:lstStyle/>
        <a:p>
          <a:endParaRPr lang="en-IN"/>
        </a:p>
      </dgm:t>
    </dgm:pt>
    <dgm:pt modelId="{5FAA55A9-B2C8-431D-A035-E582FF18B55B}" type="sibTrans" cxnId="{535F9772-9FC4-45A3-A11D-D1025801C00F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  <a:ln w="57150">
          <a:solidFill>
            <a:srgbClr val="0070C0"/>
          </a:solidFill>
        </a:ln>
      </dgm:spPr>
      <dgm:t>
        <a:bodyPr/>
        <a:lstStyle/>
        <a:p>
          <a:endParaRPr lang="en-IN"/>
        </a:p>
      </dgm:t>
    </dgm:pt>
    <dgm:pt modelId="{957B3659-5436-49FB-B5FE-B763D6FE6721}" type="pres">
      <dgm:prSet presAssocID="{D098DAF3-35F2-4ED5-9199-2FEEE252DD47}" presName="Name0" presStyleCnt="0">
        <dgm:presLayoutVars>
          <dgm:chMax val="7"/>
          <dgm:chPref val="7"/>
          <dgm:dir/>
        </dgm:presLayoutVars>
      </dgm:prSet>
      <dgm:spPr/>
    </dgm:pt>
    <dgm:pt modelId="{26D0550E-A18E-42EF-865E-D5FD0844061B}" type="pres">
      <dgm:prSet presAssocID="{D098DAF3-35F2-4ED5-9199-2FEEE252DD47}" presName="Name1" presStyleCnt="0"/>
      <dgm:spPr/>
    </dgm:pt>
    <dgm:pt modelId="{B2485B4B-862D-4697-BA04-A756FD87D14A}" type="pres">
      <dgm:prSet presAssocID="{5FAA55A9-B2C8-431D-A035-E582FF18B55B}" presName="picture_1" presStyleCnt="0"/>
      <dgm:spPr/>
    </dgm:pt>
    <dgm:pt modelId="{2E9BB86C-BB31-4D4D-9E52-A68E3DD4F58D}" type="pres">
      <dgm:prSet presAssocID="{5FAA55A9-B2C8-431D-A035-E582FF18B55B}" presName="pictureRepeatNode" presStyleLbl="alignImgPlace1" presStyleIdx="0" presStyleCnt="1" custScaleX="198033" custScaleY="198367" custLinFactNeighborX="-8653" custLinFactNeighborY="3933"/>
      <dgm:spPr/>
    </dgm:pt>
    <dgm:pt modelId="{94F9FEDC-4299-48EF-A581-4F51642295D8}" type="pres">
      <dgm:prSet presAssocID="{FD9B7ADD-AC7C-4429-834A-E607ED7444B7}" presName="text_1" presStyleLbl="node1" presStyleIdx="0" presStyleCnt="0" custFlipVert="0" custFlipHor="1" custScaleX="7306" custScaleY="14169" custLinFactX="24459" custLinFactY="106966" custLinFactNeighborX="100000" custLinFactNeighborY="200000">
        <dgm:presLayoutVars>
          <dgm:bulletEnabled val="1"/>
        </dgm:presLayoutVars>
      </dgm:prSet>
      <dgm:spPr/>
    </dgm:pt>
  </dgm:ptLst>
  <dgm:cxnLst>
    <dgm:cxn modelId="{3E7BB905-91B2-4C4D-8D4D-089910374076}" type="presOf" srcId="{FD9B7ADD-AC7C-4429-834A-E607ED7444B7}" destId="{94F9FEDC-4299-48EF-A581-4F51642295D8}" srcOrd="0" destOrd="0" presId="urn:microsoft.com/office/officeart/2008/layout/CircularPictureCallout"/>
    <dgm:cxn modelId="{535F9772-9FC4-45A3-A11D-D1025801C00F}" srcId="{D098DAF3-35F2-4ED5-9199-2FEEE252DD47}" destId="{FD9B7ADD-AC7C-4429-834A-E607ED7444B7}" srcOrd="0" destOrd="0" parTransId="{DD9C2C5A-0DA6-4FBD-A727-9E6B49263B8F}" sibTransId="{5FAA55A9-B2C8-431D-A035-E582FF18B55B}"/>
    <dgm:cxn modelId="{A7C008F3-8A69-4714-8FD7-09AB3B21E989}" type="presOf" srcId="{5FAA55A9-B2C8-431D-A035-E582FF18B55B}" destId="{2E9BB86C-BB31-4D4D-9E52-A68E3DD4F58D}" srcOrd="0" destOrd="0" presId="urn:microsoft.com/office/officeart/2008/layout/CircularPictureCallout"/>
    <dgm:cxn modelId="{129770F9-5B99-4E57-ABB7-7358E99D476D}" type="presOf" srcId="{D098DAF3-35F2-4ED5-9199-2FEEE252DD47}" destId="{957B3659-5436-49FB-B5FE-B763D6FE6721}" srcOrd="0" destOrd="0" presId="urn:microsoft.com/office/officeart/2008/layout/CircularPictureCallout"/>
    <dgm:cxn modelId="{1F5B3686-E3EF-45DC-A683-B3EE72EA0D14}" type="presParOf" srcId="{957B3659-5436-49FB-B5FE-B763D6FE6721}" destId="{26D0550E-A18E-42EF-865E-D5FD0844061B}" srcOrd="0" destOrd="0" presId="urn:microsoft.com/office/officeart/2008/layout/CircularPictureCallout"/>
    <dgm:cxn modelId="{2CAEA2FF-25D5-4108-B610-33C9CC362782}" type="presParOf" srcId="{26D0550E-A18E-42EF-865E-D5FD0844061B}" destId="{B2485B4B-862D-4697-BA04-A756FD87D14A}" srcOrd="0" destOrd="0" presId="urn:microsoft.com/office/officeart/2008/layout/CircularPictureCallout"/>
    <dgm:cxn modelId="{E3BBA2A1-0E2B-4873-B5CA-80C61CB2158B}" type="presParOf" srcId="{B2485B4B-862D-4697-BA04-A756FD87D14A}" destId="{2E9BB86C-BB31-4D4D-9E52-A68E3DD4F58D}" srcOrd="0" destOrd="0" presId="urn:microsoft.com/office/officeart/2008/layout/CircularPictureCallout"/>
    <dgm:cxn modelId="{368661A2-5F4E-445D-B600-F2BAC5010E62}" type="presParOf" srcId="{26D0550E-A18E-42EF-865E-D5FD0844061B}" destId="{94F9FEDC-4299-48EF-A581-4F51642295D8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9BB86C-BB31-4D4D-9E52-A68E3DD4F58D}">
      <dsp:nvSpPr>
        <dsp:cNvPr id="0" name=""/>
        <dsp:cNvSpPr/>
      </dsp:nvSpPr>
      <dsp:spPr>
        <a:xfrm>
          <a:off x="0" y="301186"/>
          <a:ext cx="1936564" cy="193983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  <a:ln w="57150">
          <a:solidFill>
            <a:srgbClr val="0070C0"/>
          </a:solidFill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flat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4F9FEDC-4299-48EF-A581-4F51642295D8}">
      <dsp:nvSpPr>
        <dsp:cNvPr id="0" name=""/>
        <dsp:cNvSpPr/>
      </dsp:nvSpPr>
      <dsp:spPr>
        <a:xfrm flipH="1">
          <a:off x="1733971" y="2392047"/>
          <a:ext cx="45725" cy="45724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33971" y="2392047"/>
        <a:ext cx="45725" cy="45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7CA12DB15432396E048B99273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4F44-A59B-4409-AC53-DE5ED4B5D88A}"/>
      </w:docPartPr>
      <w:docPartBody>
        <w:p w:rsidR="00A84C3A" w:rsidRDefault="00A84C3A">
          <w:pPr>
            <w:pStyle w:val="3E57CA12DB15432396E048B992737F74"/>
          </w:pPr>
          <w:r w:rsidRPr="00CB0055">
            <w:t>Contact</w:t>
          </w:r>
        </w:p>
      </w:docPartBody>
    </w:docPart>
    <w:docPart>
      <w:docPartPr>
        <w:name w:val="3AC935C4DD644FD6A170C9D6DA41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9F58-6275-47AD-957D-F28518D2D28B}"/>
      </w:docPartPr>
      <w:docPartBody>
        <w:p w:rsidR="00A84C3A" w:rsidRDefault="00A84C3A">
          <w:pPr>
            <w:pStyle w:val="3AC935C4DD644FD6A170C9D6DA417B29"/>
          </w:pPr>
          <w:r w:rsidRPr="004D3011">
            <w:t>PHONE:</w:t>
          </w:r>
        </w:p>
      </w:docPartBody>
    </w:docPart>
    <w:docPart>
      <w:docPartPr>
        <w:name w:val="50308BA775D24590A55AF1EC8E62D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FADD-E9C8-49B3-A1E3-22A19EB10418}"/>
      </w:docPartPr>
      <w:docPartBody>
        <w:p w:rsidR="00A84C3A" w:rsidRDefault="00A84C3A">
          <w:pPr>
            <w:pStyle w:val="50308BA775D24590A55AF1EC8E62D7B0"/>
          </w:pPr>
          <w:r w:rsidRPr="004D3011">
            <w:t>EMAIL:</w:t>
          </w:r>
        </w:p>
      </w:docPartBody>
    </w:docPart>
    <w:docPart>
      <w:docPartPr>
        <w:name w:val="6C21EF09A13A4082BAE593D5DB337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20D7-D594-4E39-8909-A8927270070B}"/>
      </w:docPartPr>
      <w:docPartBody>
        <w:p w:rsidR="00A84C3A" w:rsidRDefault="00A84C3A">
          <w:pPr>
            <w:pStyle w:val="6C21EF09A13A4082BAE593D5DB337D2C"/>
          </w:pPr>
          <w:r w:rsidRPr="00036450">
            <w:t>EDUCATION</w:t>
          </w:r>
        </w:p>
      </w:docPartBody>
    </w:docPart>
    <w:docPart>
      <w:docPartPr>
        <w:name w:val="BDB0B143733E4D47B4D283C5A56C9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BC13-182C-477C-860E-588FEBA346C0}"/>
      </w:docPartPr>
      <w:docPartBody>
        <w:p w:rsidR="00DE2CD3" w:rsidRDefault="00DE2CD3" w:rsidP="00DE2CD3">
          <w:pPr>
            <w:pStyle w:val="BDB0B143733E4D47B4D283C5A56C958B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7B"/>
    <w:rsid w:val="00A84C3A"/>
    <w:rsid w:val="00CB337B"/>
    <w:rsid w:val="00DC6D41"/>
    <w:rsid w:val="00D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CA12DB15432396E048B992737F74">
    <w:name w:val="3E57CA12DB15432396E048B992737F74"/>
  </w:style>
  <w:style w:type="paragraph" w:customStyle="1" w:styleId="3AC935C4DD644FD6A170C9D6DA417B29">
    <w:name w:val="3AC935C4DD644FD6A170C9D6DA417B29"/>
  </w:style>
  <w:style w:type="paragraph" w:customStyle="1" w:styleId="50308BA775D24590A55AF1EC8E62D7B0">
    <w:name w:val="50308BA775D24590A55AF1EC8E62D7B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C21EF09A13A4082BAE593D5DB337D2C">
    <w:name w:val="6C21EF09A13A4082BAE593D5DB337D2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DB0B143733E4D47B4D283C5A56C958B">
    <w:name w:val="BDB0B143733E4D47B4D283C5A56C958B"/>
    <w:rsid w:val="00DE2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7C3D-4C47-417E-BEEC-7BE7A39C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{08686506-F522-499D-B13C-9DEF9078672F}tf00546271_win32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2023-08-22T14:42:00Z</dcterms:created>
  <dcterms:modified xsi:type="dcterms:W3CDTF">2023-08-22T14:42:00Z</dcterms:modified>
</cp:coreProperties>
</file>